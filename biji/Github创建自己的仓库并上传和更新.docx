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Github创建自己的仓库并上传和更新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1 步骤 ：详见地址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"https://blog.csdn.net/self_realian/article/details/78078175"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https://blog.csdn.net/self_realian/article/details/78078175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 更新： 命令 git pull origin master</w:t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更新项目，先添加文件，再提交，更新前最好用git pull origin master更新一下你的本地项目，因为可能有别人做了更新</w:t>
      </w:r>
    </w:p>
    <w:p>
      <w:p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 常用的命令</w:t>
      </w:r>
    </w:p>
    <w:p>
      <w:pPr>
        <w:numPr>
          <w:ilvl w:val="0"/>
          <w:numId w:val="1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ls：查看目录中问文件</w:t>
      </w:r>
      <w:bookmarkStart w:id="0" w:name="_GoBack"/>
      <w:bookmarkEnd w:id="0"/>
    </w:p>
    <w:p>
      <w:pPr>
        <w:numPr>
          <w:ilvl w:val="0"/>
          <w:numId w:val="1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show:显示某次提交的内容</w:t>
      </w:r>
    </w:p>
    <w:p>
      <w:pPr>
        <w:numPr>
          <w:ilvl w:val="0"/>
          <w:numId w:val="1"/>
        </w:numPr>
        <w:tabs>
          <w:tab w:val="center" w:pos="4213"/>
          <w:tab w:val="left" w:pos="6531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![](1.PNG）：编辑README.md的内容，添加图片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D4B8C"/>
    <w:multiLevelType w:val="singleLevel"/>
    <w:tmpl w:val="447D4B8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6BBD"/>
    <w:rsid w:val="40112F1D"/>
    <w:rsid w:val="6D4C6BBD"/>
    <w:rsid w:val="6D535020"/>
    <w:rsid w:val="7990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gbohu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2018-07-12T07:36:00Z</dcterms:created>
  <dc:creator>xingbohui</dc:creator>
  <cp:lastModifiedBy>xingbohui</cp:lastModifiedBy>
  <dcterms:modified xsi:type="dcterms:W3CDTF">2018-07-12T07:41:56Z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